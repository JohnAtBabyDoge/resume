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03242F5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1B97DF6" w14:textId="41E778B0" w:rsidR="00692703" w:rsidRPr="00CF1A49" w:rsidRDefault="00CE3CD5" w:rsidP="00913946">
            <w:pPr>
              <w:pStyle w:val="Title"/>
            </w:pPr>
            <w:r>
              <w:t>John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Gregoire</w:t>
            </w:r>
          </w:p>
          <w:p w14:paraId="34221AD0" w14:textId="3DD5FCFE" w:rsidR="00692703" w:rsidRPr="00CF1A49" w:rsidRDefault="00CE3CD5" w:rsidP="00913946">
            <w:pPr>
              <w:pStyle w:val="ContactInfo"/>
              <w:contextualSpacing w:val="0"/>
            </w:pPr>
            <w:r>
              <w:t>+1 651 343 4567</w:t>
            </w:r>
          </w:p>
          <w:p w14:paraId="1B6B6C3D" w14:textId="4680CDE8" w:rsidR="00692703" w:rsidRPr="00CF1A49" w:rsidRDefault="00CE3CD5" w:rsidP="00913946">
            <w:pPr>
              <w:pStyle w:val="ContactInfoEmphasis"/>
              <w:contextualSpacing w:val="0"/>
            </w:pPr>
            <w:r>
              <w:t>john@idktechnology.com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CBEB141DA8241B090B3D126B1B691E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E3CD5">
              <w:t>https://www.linkedin.com/in/johngregoire/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DD6C3814DA044D2BD7D5E528BEAEF0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E3CD5">
              <w:t>https://github.com/rocketbrainsurgeon</w:t>
            </w:r>
          </w:p>
        </w:tc>
      </w:tr>
      <w:tr w:rsidR="009571D8" w:rsidRPr="00CF1A49" w14:paraId="27095A67" w14:textId="77777777" w:rsidTr="00692703">
        <w:tc>
          <w:tcPr>
            <w:tcW w:w="9360" w:type="dxa"/>
            <w:tcMar>
              <w:top w:w="432" w:type="dxa"/>
            </w:tcMar>
          </w:tcPr>
          <w:p w14:paraId="1E39B60A" w14:textId="42A4BEC4" w:rsidR="001755A8" w:rsidRPr="00CF1A49" w:rsidRDefault="005814ED" w:rsidP="00913946">
            <w:pPr>
              <w:contextualSpacing w:val="0"/>
            </w:pPr>
            <w:r>
              <w:t>I’m a full-stack developer with over 10 years of experience. My current focus is on web3. I</w:t>
            </w:r>
            <w:r w:rsidR="00D077FD">
              <w:t>’m a programmer by nature, and when I’m not programming professionally, I’m programming for my own personal use.</w:t>
            </w:r>
          </w:p>
        </w:tc>
      </w:tr>
    </w:tbl>
    <w:p w14:paraId="2CDDF7D0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6DFEB463D57484E80E5C609DAEC80D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19FF4A9C" w14:textId="77777777" w:rsidTr="00D66A52">
        <w:tc>
          <w:tcPr>
            <w:tcW w:w="9355" w:type="dxa"/>
          </w:tcPr>
          <w:p w14:paraId="5A78AA99" w14:textId="71639507" w:rsidR="001D0BF1" w:rsidRPr="00CF1A49" w:rsidRDefault="00863D14" w:rsidP="001D0BF1">
            <w:pPr>
              <w:pStyle w:val="Heading3"/>
              <w:contextualSpacing w:val="0"/>
            </w:pPr>
            <w:r>
              <w:t>11/21</w:t>
            </w:r>
            <w:r w:rsidR="001D0BF1" w:rsidRPr="00CF1A49">
              <w:t xml:space="preserve"> – </w:t>
            </w:r>
            <w:r>
              <w:t>current</w:t>
            </w:r>
          </w:p>
          <w:p w14:paraId="623586B9" w14:textId="5DE0457D" w:rsidR="001D0BF1" w:rsidRPr="00CF1A49" w:rsidRDefault="00863D14" w:rsidP="001D0BF1">
            <w:pPr>
              <w:pStyle w:val="Heading2"/>
              <w:contextualSpacing w:val="0"/>
            </w:pPr>
            <w:r>
              <w:t>Senior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babydoge, llc</w:t>
            </w:r>
          </w:p>
          <w:p w14:paraId="10AC334D" w14:textId="0466F982" w:rsidR="00932A39" w:rsidRDefault="00932A39" w:rsidP="001D0BF1">
            <w:pPr>
              <w:contextualSpacing w:val="0"/>
            </w:pPr>
            <w:r>
              <w:t>Released a DEX with $75mm in TVL, did over $1B in volume to date. BabyDoge coin was top 70 by market cap at one time. Released an NFT project, doing $4mm in sales in a few days.</w:t>
            </w:r>
          </w:p>
          <w:p w14:paraId="3A7E4A90" w14:textId="78159971" w:rsidR="001E3120" w:rsidRPr="00CF1A49" w:rsidRDefault="005814ED" w:rsidP="001D0BF1">
            <w:pPr>
              <w:contextualSpacing w:val="0"/>
            </w:pPr>
            <w:r>
              <w:t>Typescript</w:t>
            </w:r>
            <w:r w:rsidR="003925BA">
              <w:t xml:space="preserve"> React, NextJS, Node</w:t>
            </w:r>
            <w:r>
              <w:t>, Solidity</w:t>
            </w:r>
          </w:p>
        </w:tc>
      </w:tr>
      <w:tr w:rsidR="00F61DF9" w:rsidRPr="00CF1A49" w14:paraId="68E90E2D" w14:textId="77777777" w:rsidTr="00F61DF9">
        <w:tc>
          <w:tcPr>
            <w:tcW w:w="9355" w:type="dxa"/>
            <w:tcMar>
              <w:top w:w="216" w:type="dxa"/>
            </w:tcMar>
          </w:tcPr>
          <w:p w14:paraId="4A021310" w14:textId="77777777" w:rsidR="002D3205" w:rsidRPr="00CF1A49" w:rsidRDefault="002D3205" w:rsidP="002D3205">
            <w:pPr>
              <w:pStyle w:val="Heading3"/>
              <w:contextualSpacing w:val="0"/>
            </w:pPr>
            <w:r>
              <w:t>01/09</w:t>
            </w:r>
            <w:r w:rsidRPr="00CF1A49">
              <w:t xml:space="preserve"> – </w:t>
            </w:r>
            <w:r>
              <w:t>Current</w:t>
            </w:r>
          </w:p>
          <w:p w14:paraId="4CA22E4B" w14:textId="77777777" w:rsidR="002D3205" w:rsidRPr="00CF1A49" w:rsidRDefault="002D3205" w:rsidP="002D3205">
            <w:pPr>
              <w:pStyle w:val="Heading2"/>
              <w:contextualSpacing w:val="0"/>
            </w:pPr>
            <w:r>
              <w:t>founder</w:t>
            </w:r>
            <w:r w:rsidRPr="00CF1A49">
              <w:t xml:space="preserve">, </w:t>
            </w:r>
            <w:r>
              <w:rPr>
                <w:rStyle w:val="SubtleReference"/>
              </w:rPr>
              <w:t>idk technology, llc</w:t>
            </w:r>
          </w:p>
          <w:p w14:paraId="04D6D927" w14:textId="691D0A11" w:rsidR="002D3205" w:rsidRDefault="002D3205" w:rsidP="002D3205">
            <w:r>
              <w:t>Freelance web development for small to medium sized businesses. Specialized in business automation, using open-source software to lower costs and development time for clients.</w:t>
            </w:r>
          </w:p>
          <w:p w14:paraId="5788B740" w14:textId="0053FC1D" w:rsidR="000A125B" w:rsidRDefault="000A125B" w:rsidP="002D3205">
            <w:r>
              <w:t>PHP, Postgres, Wordpress, Node</w:t>
            </w:r>
            <w:r w:rsidR="00FE33E5">
              <w:t>, AWS</w:t>
            </w:r>
          </w:p>
          <w:p w14:paraId="1A180E50" w14:textId="77777777" w:rsidR="002D3205" w:rsidRDefault="002D3205" w:rsidP="002D3205"/>
          <w:p w14:paraId="415561D8" w14:textId="28DDA4B7" w:rsidR="002D3205" w:rsidRPr="00CF1A49" w:rsidRDefault="002D3205" w:rsidP="002D3205">
            <w:pPr>
              <w:pStyle w:val="Heading3"/>
              <w:contextualSpacing w:val="0"/>
            </w:pPr>
            <w:r>
              <w:t>01/0</w:t>
            </w:r>
            <w:r w:rsidR="004012D5">
              <w:t>7</w:t>
            </w:r>
            <w:r w:rsidRPr="00CF1A49">
              <w:t xml:space="preserve"> – </w:t>
            </w:r>
            <w:r w:rsidR="004012D5">
              <w:t>01/09</w:t>
            </w:r>
          </w:p>
          <w:p w14:paraId="0397698C" w14:textId="57E91A07" w:rsidR="002D3205" w:rsidRPr="00CF1A49" w:rsidRDefault="002D3205" w:rsidP="002D3205">
            <w:pPr>
              <w:pStyle w:val="Heading2"/>
              <w:contextualSpacing w:val="0"/>
            </w:pPr>
            <w:r>
              <w:t>developer</w:t>
            </w:r>
            <w:r w:rsidRPr="00CF1A49">
              <w:t xml:space="preserve">, </w:t>
            </w:r>
            <w:r w:rsidR="004012D5">
              <w:rPr>
                <w:rStyle w:val="SubtleReference"/>
              </w:rPr>
              <w:t>orange tree consulting</w:t>
            </w:r>
          </w:p>
          <w:p w14:paraId="6D9CD327" w14:textId="2D105EEB" w:rsidR="00932A39" w:rsidRDefault="004012D5" w:rsidP="002D3205">
            <w:r>
              <w:t>Developed in</w:t>
            </w:r>
            <w:r w:rsidR="00932A39">
              <w:t>-</w:t>
            </w:r>
            <w:r>
              <w:t xml:space="preserve">house content management software for background checks. </w:t>
            </w:r>
          </w:p>
          <w:p w14:paraId="62B8DDAC" w14:textId="127A019E" w:rsidR="002D3205" w:rsidRDefault="004012D5" w:rsidP="002D3205">
            <w:r>
              <w:t>Java, HTML/CSS, JavaScript.</w:t>
            </w:r>
          </w:p>
          <w:p w14:paraId="63C444EC" w14:textId="77777777" w:rsidR="002D3205" w:rsidRDefault="002D3205" w:rsidP="002D3205"/>
          <w:p w14:paraId="27E9C843" w14:textId="58B4AD44" w:rsidR="002D3205" w:rsidRPr="00CF1A49" w:rsidRDefault="002D3205" w:rsidP="002D3205">
            <w:pPr>
              <w:pStyle w:val="Heading3"/>
              <w:contextualSpacing w:val="0"/>
            </w:pPr>
            <w:r>
              <w:t>0</w:t>
            </w:r>
            <w:r w:rsidR="004012D5">
              <w:t>3</w:t>
            </w:r>
            <w:r>
              <w:t>/0</w:t>
            </w:r>
            <w:r w:rsidR="004012D5">
              <w:t>6</w:t>
            </w:r>
            <w:r w:rsidRPr="00CF1A49">
              <w:t xml:space="preserve"> – </w:t>
            </w:r>
            <w:r w:rsidR="004012D5">
              <w:t>01/07</w:t>
            </w:r>
          </w:p>
          <w:p w14:paraId="4EB48AD4" w14:textId="12FB1692" w:rsidR="002D3205" w:rsidRPr="00CF1A49" w:rsidRDefault="004012D5" w:rsidP="002D3205">
            <w:pPr>
              <w:pStyle w:val="Heading2"/>
              <w:contextualSpacing w:val="0"/>
            </w:pPr>
            <w:r>
              <w:t>developer</w:t>
            </w:r>
            <w:r w:rsidR="002D3205" w:rsidRPr="00CF1A49">
              <w:t xml:space="preserve">, </w:t>
            </w:r>
            <w:r w:rsidRPr="004012D5">
              <w:rPr>
                <w:rStyle w:val="SubtleReference"/>
              </w:rPr>
              <w:t>valtira</w:t>
            </w:r>
            <w:r>
              <w:rPr>
                <w:rStyle w:val="SubtleReference"/>
              </w:rPr>
              <w:t>, LLC</w:t>
            </w:r>
          </w:p>
          <w:p w14:paraId="7E517AD8" w14:textId="77777777" w:rsidR="00932A39" w:rsidRDefault="004012D5" w:rsidP="002D3205">
            <w:r>
              <w:t xml:space="preserve">Customized web content management systems for small to medium sized businesses. </w:t>
            </w:r>
          </w:p>
          <w:p w14:paraId="7F3ED4B5" w14:textId="345D6752" w:rsidR="002D3205" w:rsidRDefault="004012D5" w:rsidP="002D3205">
            <w:r>
              <w:t>Java, HTML/CSS, JavaScript</w:t>
            </w:r>
          </w:p>
          <w:p w14:paraId="3EDE156F" w14:textId="5EAEF35E" w:rsidR="002D3205" w:rsidRDefault="002D3205" w:rsidP="00F61DF9"/>
        </w:tc>
      </w:tr>
    </w:tbl>
    <w:sdt>
      <w:sdtPr>
        <w:alias w:val="Education:"/>
        <w:tag w:val="Education:"/>
        <w:id w:val="-1908763273"/>
        <w:placeholder>
          <w:docPart w:val="BCA0F8F5FA6D44C18D4C12813D4748AD"/>
        </w:placeholder>
        <w:temporary/>
        <w:showingPlcHdr/>
        <w15:appearance w15:val="hidden"/>
      </w:sdtPr>
      <w:sdtContent>
        <w:p w14:paraId="4FD1BFC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53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764"/>
      </w:tblGrid>
      <w:tr w:rsidR="001D0BF1" w:rsidRPr="00CF1A49" w14:paraId="1B3E87AD" w14:textId="77777777" w:rsidTr="00863D14">
        <w:trPr>
          <w:trHeight w:val="569"/>
        </w:trPr>
        <w:tc>
          <w:tcPr>
            <w:tcW w:w="8459" w:type="dxa"/>
          </w:tcPr>
          <w:p w14:paraId="3CB7BAB8" w14:textId="2673467E" w:rsidR="001D0BF1" w:rsidRPr="00CF1A49" w:rsidRDefault="00863D14" w:rsidP="001D0BF1">
            <w:pPr>
              <w:pStyle w:val="Heading3"/>
              <w:contextualSpacing w:val="0"/>
            </w:pPr>
            <w:r>
              <w:t>05/03</w:t>
            </w:r>
          </w:p>
          <w:p w14:paraId="6F82F4DD" w14:textId="71C46BFC" w:rsidR="001D0BF1" w:rsidRPr="00CF1A49" w:rsidRDefault="00863D14" w:rsidP="001D0BF1">
            <w:pPr>
              <w:pStyle w:val="Heading2"/>
              <w:contextualSpacing w:val="0"/>
            </w:pPr>
            <w:r>
              <w:t>b.s.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st. John’s university</w:t>
            </w:r>
          </w:p>
          <w:p w14:paraId="0DF8C231" w14:textId="1416E936" w:rsidR="007538DC" w:rsidRPr="00CF1A49" w:rsidRDefault="007538DC" w:rsidP="007538DC">
            <w:pPr>
              <w:contextualSpacing w:val="0"/>
            </w:pPr>
          </w:p>
        </w:tc>
      </w:tr>
    </w:tbl>
    <w:p w14:paraId="2A27D8BE" w14:textId="74A7FEA7" w:rsidR="00486277" w:rsidRPr="00CF1A49" w:rsidRDefault="00863D14" w:rsidP="00486277">
      <w:pPr>
        <w:pStyle w:val="Heading1"/>
      </w:pPr>
      <w:r>
        <w:t>TECH STACK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3C2415C4" w14:textId="77777777" w:rsidTr="00CF1A49">
        <w:tc>
          <w:tcPr>
            <w:tcW w:w="4675" w:type="dxa"/>
          </w:tcPr>
          <w:p w14:paraId="55B2C11F" w14:textId="5EE12512" w:rsidR="001E3120" w:rsidRDefault="000E0039" w:rsidP="000E0039">
            <w:pPr>
              <w:pStyle w:val="ListBullet"/>
              <w:contextualSpacing w:val="0"/>
            </w:pPr>
            <w:r>
              <w:t>JavaScript / Typescript</w:t>
            </w:r>
          </w:p>
          <w:p w14:paraId="632DF53B" w14:textId="224819B9" w:rsidR="000E0039" w:rsidRDefault="000E0039" w:rsidP="006E1507">
            <w:pPr>
              <w:pStyle w:val="ListBullet"/>
              <w:contextualSpacing w:val="0"/>
            </w:pPr>
            <w:r>
              <w:t>React.js</w:t>
            </w:r>
          </w:p>
          <w:p w14:paraId="59AADDEA" w14:textId="45DDBE27" w:rsidR="000E0039" w:rsidRPr="006E1507" w:rsidRDefault="000E0039" w:rsidP="006E1507">
            <w:pPr>
              <w:pStyle w:val="ListBullet"/>
              <w:contextualSpacing w:val="0"/>
            </w:pPr>
            <w:r>
              <w:t>Solidity</w:t>
            </w:r>
          </w:p>
          <w:p w14:paraId="45A7A2C5" w14:textId="178C51F7" w:rsidR="001F4E6D" w:rsidRPr="006E1507" w:rsidRDefault="001F4E6D" w:rsidP="000E003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4B1C379B" w14:textId="1293BFC6" w:rsidR="003A0632" w:rsidRPr="006E1507" w:rsidRDefault="000E0039" w:rsidP="006E1507">
            <w:pPr>
              <w:pStyle w:val="ListBullet"/>
              <w:contextualSpacing w:val="0"/>
            </w:pPr>
            <w:r>
              <w:t>Node.js</w:t>
            </w:r>
          </w:p>
          <w:p w14:paraId="148E1F8F" w14:textId="63EBFCAB" w:rsidR="001E3120" w:rsidRPr="006E1507" w:rsidRDefault="000E0039" w:rsidP="006E1507">
            <w:pPr>
              <w:pStyle w:val="ListBullet"/>
              <w:contextualSpacing w:val="0"/>
            </w:pPr>
            <w:r>
              <w:t>HTML/CSS</w:t>
            </w:r>
          </w:p>
          <w:p w14:paraId="2B5D7A28" w14:textId="25802728" w:rsidR="001E3120" w:rsidRPr="006E1507" w:rsidRDefault="000E0039" w:rsidP="006E1507">
            <w:pPr>
              <w:pStyle w:val="ListBullet"/>
              <w:contextualSpacing w:val="0"/>
            </w:pPr>
            <w:r>
              <w:t>Experience in countless languages &amp; frameworks</w:t>
            </w:r>
          </w:p>
        </w:tc>
      </w:tr>
    </w:tbl>
    <w:p w14:paraId="43BF3488" w14:textId="14591506" w:rsidR="00B51D1B" w:rsidRPr="006E1507" w:rsidRDefault="00B51D1B" w:rsidP="006E1507"/>
    <w:sectPr w:rsidR="00B51D1B" w:rsidRPr="006E1507" w:rsidSect="00D077FD">
      <w:footerReference w:type="default" r:id="rId7"/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19752" w14:textId="77777777" w:rsidR="00CB47C3" w:rsidRDefault="00CB47C3" w:rsidP="0068194B">
      <w:r>
        <w:separator/>
      </w:r>
    </w:p>
    <w:p w14:paraId="34D6CC34" w14:textId="77777777" w:rsidR="00CB47C3" w:rsidRDefault="00CB47C3"/>
    <w:p w14:paraId="2F64AF33" w14:textId="77777777" w:rsidR="00CB47C3" w:rsidRDefault="00CB47C3"/>
  </w:endnote>
  <w:endnote w:type="continuationSeparator" w:id="0">
    <w:p w14:paraId="14622449" w14:textId="77777777" w:rsidR="00CB47C3" w:rsidRDefault="00CB47C3" w:rsidP="0068194B">
      <w:r>
        <w:continuationSeparator/>
      </w:r>
    </w:p>
    <w:p w14:paraId="1416C7CF" w14:textId="77777777" w:rsidR="00CB47C3" w:rsidRDefault="00CB47C3"/>
    <w:p w14:paraId="48FC0805" w14:textId="77777777" w:rsidR="00CB47C3" w:rsidRDefault="00CB4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8FB2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99D61" w14:textId="77777777" w:rsidR="00CB47C3" w:rsidRDefault="00CB47C3" w:rsidP="0068194B">
      <w:r>
        <w:separator/>
      </w:r>
    </w:p>
    <w:p w14:paraId="45877EF6" w14:textId="77777777" w:rsidR="00CB47C3" w:rsidRDefault="00CB47C3"/>
    <w:p w14:paraId="7A1E6C58" w14:textId="77777777" w:rsidR="00CB47C3" w:rsidRDefault="00CB47C3"/>
  </w:footnote>
  <w:footnote w:type="continuationSeparator" w:id="0">
    <w:p w14:paraId="41DCEB2A" w14:textId="77777777" w:rsidR="00CB47C3" w:rsidRDefault="00CB47C3" w:rsidP="0068194B">
      <w:r>
        <w:continuationSeparator/>
      </w:r>
    </w:p>
    <w:p w14:paraId="533677F5" w14:textId="77777777" w:rsidR="00CB47C3" w:rsidRDefault="00CB47C3"/>
    <w:p w14:paraId="6BA4D9B4" w14:textId="77777777" w:rsidR="00CB47C3" w:rsidRDefault="00CB47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4D47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08B4D9" wp14:editId="1F0EB1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F9A636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15037131">
    <w:abstractNumId w:val="9"/>
  </w:num>
  <w:num w:numId="2" w16cid:durableId="224797890">
    <w:abstractNumId w:val="8"/>
  </w:num>
  <w:num w:numId="3" w16cid:durableId="362289375">
    <w:abstractNumId w:val="7"/>
  </w:num>
  <w:num w:numId="4" w16cid:durableId="810295757">
    <w:abstractNumId w:val="6"/>
  </w:num>
  <w:num w:numId="5" w16cid:durableId="1921597419">
    <w:abstractNumId w:val="10"/>
  </w:num>
  <w:num w:numId="6" w16cid:durableId="1083333278">
    <w:abstractNumId w:val="3"/>
  </w:num>
  <w:num w:numId="7" w16cid:durableId="87120517">
    <w:abstractNumId w:val="11"/>
  </w:num>
  <w:num w:numId="8" w16cid:durableId="2098673097">
    <w:abstractNumId w:val="2"/>
  </w:num>
  <w:num w:numId="9" w16cid:durableId="2126263888">
    <w:abstractNumId w:val="12"/>
  </w:num>
  <w:num w:numId="10" w16cid:durableId="1033921456">
    <w:abstractNumId w:val="5"/>
  </w:num>
  <w:num w:numId="11" w16cid:durableId="1466922564">
    <w:abstractNumId w:val="4"/>
  </w:num>
  <w:num w:numId="12" w16cid:durableId="318268911">
    <w:abstractNumId w:val="1"/>
  </w:num>
  <w:num w:numId="13" w16cid:durableId="26681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D5"/>
    <w:rsid w:val="000001EF"/>
    <w:rsid w:val="00007322"/>
    <w:rsid w:val="00007728"/>
    <w:rsid w:val="00022EB2"/>
    <w:rsid w:val="00024584"/>
    <w:rsid w:val="00024730"/>
    <w:rsid w:val="00055E95"/>
    <w:rsid w:val="0007021F"/>
    <w:rsid w:val="000A125B"/>
    <w:rsid w:val="000A7A03"/>
    <w:rsid w:val="000B2BA5"/>
    <w:rsid w:val="000E0039"/>
    <w:rsid w:val="000E781D"/>
    <w:rsid w:val="000F2F8C"/>
    <w:rsid w:val="0010006E"/>
    <w:rsid w:val="001045A8"/>
    <w:rsid w:val="00114A91"/>
    <w:rsid w:val="001427E1"/>
    <w:rsid w:val="00154BB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7129"/>
    <w:rsid w:val="00275EAE"/>
    <w:rsid w:val="00294998"/>
    <w:rsid w:val="00297F18"/>
    <w:rsid w:val="002A1945"/>
    <w:rsid w:val="002B2958"/>
    <w:rsid w:val="002B3FC8"/>
    <w:rsid w:val="002D23C5"/>
    <w:rsid w:val="002D320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5BA"/>
    <w:rsid w:val="003A0632"/>
    <w:rsid w:val="003A30E5"/>
    <w:rsid w:val="003A6ADF"/>
    <w:rsid w:val="003B5928"/>
    <w:rsid w:val="003D380F"/>
    <w:rsid w:val="003E160D"/>
    <w:rsid w:val="003F1D5F"/>
    <w:rsid w:val="004012D5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14ED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3D14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E09"/>
    <w:rsid w:val="0092726B"/>
    <w:rsid w:val="00932A39"/>
    <w:rsid w:val="009361BA"/>
    <w:rsid w:val="00944F78"/>
    <w:rsid w:val="009510E7"/>
    <w:rsid w:val="00952C89"/>
    <w:rsid w:val="009571D8"/>
    <w:rsid w:val="009650EA"/>
    <w:rsid w:val="0097728B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50A1"/>
    <w:rsid w:val="00A46E63"/>
    <w:rsid w:val="00A51DC5"/>
    <w:rsid w:val="00A53DE1"/>
    <w:rsid w:val="00A615E1"/>
    <w:rsid w:val="00A755E8"/>
    <w:rsid w:val="00A75C94"/>
    <w:rsid w:val="00A93A5D"/>
    <w:rsid w:val="00AB32F8"/>
    <w:rsid w:val="00AB610B"/>
    <w:rsid w:val="00AD360E"/>
    <w:rsid w:val="00AD40FB"/>
    <w:rsid w:val="00AD782D"/>
    <w:rsid w:val="00AE7650"/>
    <w:rsid w:val="00B10EBE"/>
    <w:rsid w:val="00B20CCB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47C3"/>
    <w:rsid w:val="00CD323D"/>
    <w:rsid w:val="00CE3CD5"/>
    <w:rsid w:val="00CE4030"/>
    <w:rsid w:val="00CE64B3"/>
    <w:rsid w:val="00CF1A49"/>
    <w:rsid w:val="00D0630C"/>
    <w:rsid w:val="00D077F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472D"/>
    <w:rsid w:val="00F8769D"/>
    <w:rsid w:val="00F9350C"/>
    <w:rsid w:val="00F94EB5"/>
    <w:rsid w:val="00F9624D"/>
    <w:rsid w:val="00FB31C1"/>
    <w:rsid w:val="00FB58F2"/>
    <w:rsid w:val="00FC6AEA"/>
    <w:rsid w:val="00FD3D13"/>
    <w:rsid w:val="00FE33E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24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gr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BEB141DA8241B090B3D126B1B6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14B2-5844-4C5C-8DA5-4C81502E4603}"/>
      </w:docPartPr>
      <w:docPartBody>
        <w:p w:rsidR="00573779" w:rsidRDefault="00000000">
          <w:pPr>
            <w:pStyle w:val="ECBEB141DA8241B090B3D126B1B691EB"/>
          </w:pPr>
          <w:r w:rsidRPr="00CF1A49">
            <w:t>·</w:t>
          </w:r>
        </w:p>
      </w:docPartBody>
    </w:docPart>
    <w:docPart>
      <w:docPartPr>
        <w:name w:val="DDD6C3814DA044D2BD7D5E528BEAE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05A62-202A-4373-9B58-ECC3AE16E5EC}"/>
      </w:docPartPr>
      <w:docPartBody>
        <w:p w:rsidR="00573779" w:rsidRDefault="00000000">
          <w:pPr>
            <w:pStyle w:val="DDD6C3814DA044D2BD7D5E528BEAEF08"/>
          </w:pPr>
          <w:r w:rsidRPr="00CF1A49">
            <w:t>·</w:t>
          </w:r>
        </w:p>
      </w:docPartBody>
    </w:docPart>
    <w:docPart>
      <w:docPartPr>
        <w:name w:val="C6DFEB463D57484E80E5C609DAEC8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D3433-FDDF-400F-9236-C7476A50A3F8}"/>
      </w:docPartPr>
      <w:docPartBody>
        <w:p w:rsidR="00573779" w:rsidRDefault="00000000">
          <w:pPr>
            <w:pStyle w:val="C6DFEB463D57484E80E5C609DAEC80DB"/>
          </w:pPr>
          <w:r w:rsidRPr="00CF1A49">
            <w:t>Experience</w:t>
          </w:r>
        </w:p>
      </w:docPartBody>
    </w:docPart>
    <w:docPart>
      <w:docPartPr>
        <w:name w:val="BCA0F8F5FA6D44C18D4C12813D474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3447C-DD31-4DFD-9517-417A86C419C4}"/>
      </w:docPartPr>
      <w:docPartBody>
        <w:p w:rsidR="00573779" w:rsidRDefault="00000000">
          <w:pPr>
            <w:pStyle w:val="BCA0F8F5FA6D44C18D4C12813D4748A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8"/>
    <w:rsid w:val="004259C8"/>
    <w:rsid w:val="004A5708"/>
    <w:rsid w:val="00573779"/>
    <w:rsid w:val="007008D9"/>
    <w:rsid w:val="0097728B"/>
    <w:rsid w:val="00A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CBEB141DA8241B090B3D126B1B691EB">
    <w:name w:val="ECBEB141DA8241B090B3D126B1B691EB"/>
  </w:style>
  <w:style w:type="paragraph" w:customStyle="1" w:styleId="DDD6C3814DA044D2BD7D5E528BEAEF08">
    <w:name w:val="DDD6C3814DA044D2BD7D5E528BEAEF08"/>
  </w:style>
  <w:style w:type="paragraph" w:customStyle="1" w:styleId="C6DFEB463D57484E80E5C609DAEC80DB">
    <w:name w:val="C6DFEB463D57484E80E5C609DAEC80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CA0F8F5FA6D44C18D4C12813D4748AD">
    <w:name w:val="BCA0F8F5FA6D44C18D4C12813D474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2022-07-24T07:21:00Z</dcterms:created>
  <dcterms:modified xsi:type="dcterms:W3CDTF">2024-06-07T05:28:00Z</dcterms:modified>
  <cp:category/>
</cp:coreProperties>
</file>